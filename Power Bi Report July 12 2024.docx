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"/>
        <w:gridCol w:w="5381"/>
        <w:gridCol w:w="1501"/>
        <w:gridCol w:w="3000"/>
        <w:gridCol w:w="899"/>
      </w:tblGrid>
      <w:tr w:rsidR="00C3569F" w14:paraId="0D7E88ED" w14:textId="77777777" w:rsidTr="00F4715A">
        <w:trPr>
          <w:trHeight w:val="9693"/>
        </w:trPr>
        <w:tc>
          <w:tcPr>
            <w:tcW w:w="5000" w:type="pct"/>
            <w:gridSpan w:val="5"/>
          </w:tcPr>
          <w:p w14:paraId="4D4C91B4" w14:textId="5EA0B784" w:rsidR="00C3569F" w:rsidRDefault="00166C17" w:rsidP="00B7244E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6AD3884" wp14:editId="16DEB8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105650" cy="6191250"/>
                  <wp:effectExtent l="0" t="0" r="0" b="0"/>
                  <wp:wrapNone/>
                  <wp:docPr id="1" name="Picture 1" descr="Microsoft Power BI - Bluebox Solu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crosoft Power BI - Bluebox Solu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5650" cy="619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3569F" w14:paraId="331450C6" w14:textId="77777777" w:rsidTr="00166C17">
        <w:trPr>
          <w:trHeight w:val="144"/>
        </w:trPr>
        <w:tc>
          <w:tcPr>
            <w:tcW w:w="9" w:type="pct"/>
            <w:vMerge w:val="restart"/>
            <w:shd w:val="clear" w:color="auto" w:fill="000000" w:themeFill="text1"/>
          </w:tcPr>
          <w:p w14:paraId="4A579A1A" w14:textId="4FBC10CD" w:rsidR="00C3569F" w:rsidRDefault="00C3569F" w:rsidP="00B7244E"/>
        </w:tc>
        <w:tc>
          <w:tcPr>
            <w:tcW w:w="2491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1DBFC584" w14:textId="77777777" w:rsidR="00C3569F" w:rsidRPr="00A00E8F" w:rsidRDefault="00C3569F" w:rsidP="00B7244E"/>
        </w:tc>
        <w:tc>
          <w:tcPr>
            <w:tcW w:w="2084" w:type="pct"/>
            <w:gridSpan w:val="2"/>
            <w:shd w:val="clear" w:color="auto" w:fill="000000" w:themeFill="text1"/>
          </w:tcPr>
          <w:p w14:paraId="61092C46" w14:textId="77777777" w:rsidR="00C3569F" w:rsidRPr="00A00E8F" w:rsidRDefault="00C3569F" w:rsidP="00B7244E"/>
        </w:tc>
        <w:tc>
          <w:tcPr>
            <w:tcW w:w="416" w:type="pct"/>
            <w:vMerge w:val="restart"/>
            <w:shd w:val="clear" w:color="auto" w:fill="000000" w:themeFill="text1"/>
          </w:tcPr>
          <w:p w14:paraId="37F452AC" w14:textId="77777777" w:rsidR="00C3569F" w:rsidRDefault="00C3569F" w:rsidP="00B7244E"/>
        </w:tc>
      </w:tr>
      <w:tr w:rsidR="00C3569F" w14:paraId="0C8A38C0" w14:textId="77777777" w:rsidTr="00166C17">
        <w:trPr>
          <w:trHeight w:val="3177"/>
        </w:trPr>
        <w:tc>
          <w:tcPr>
            <w:tcW w:w="9" w:type="pct"/>
            <w:vMerge/>
            <w:shd w:val="clear" w:color="auto" w:fill="000000" w:themeFill="text1"/>
          </w:tcPr>
          <w:p w14:paraId="2D6B8FED" w14:textId="77777777" w:rsidR="00C3569F" w:rsidRDefault="00C3569F" w:rsidP="00B7244E"/>
        </w:tc>
        <w:tc>
          <w:tcPr>
            <w:tcW w:w="4575" w:type="pct"/>
            <w:gridSpan w:val="3"/>
            <w:shd w:val="clear" w:color="auto" w:fill="000000" w:themeFill="text1"/>
          </w:tcPr>
          <w:p w14:paraId="13630F11" w14:textId="77777777" w:rsidR="00166C17" w:rsidRPr="00C3569F" w:rsidRDefault="00166C17" w:rsidP="00166C17">
            <w:pPr>
              <w:pStyle w:val="Title"/>
            </w:pPr>
            <w:r>
              <w:t>Power Bi report</w:t>
            </w:r>
          </w:p>
          <w:p w14:paraId="40001589" w14:textId="77777777" w:rsidR="00C3569F" w:rsidRDefault="00C3569F" w:rsidP="00166C17">
            <w:pPr>
              <w:pStyle w:val="Title"/>
            </w:pPr>
          </w:p>
          <w:p w14:paraId="6A665213" w14:textId="1567261C" w:rsidR="00166C17" w:rsidRPr="00166C17" w:rsidRDefault="00166C17" w:rsidP="00166C17">
            <w:r>
              <w:t>By Octavian Badea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7267A0A1" w14:textId="77777777" w:rsidR="00C3569F" w:rsidRDefault="00C3569F" w:rsidP="00B7244E"/>
        </w:tc>
      </w:tr>
      <w:tr w:rsidR="00C3569F" w14:paraId="7672F827" w14:textId="77777777" w:rsidTr="00166C17">
        <w:trPr>
          <w:trHeight w:val="576"/>
        </w:trPr>
        <w:tc>
          <w:tcPr>
            <w:tcW w:w="9" w:type="pct"/>
            <w:vMerge/>
            <w:shd w:val="clear" w:color="auto" w:fill="000000" w:themeFill="text1"/>
          </w:tcPr>
          <w:p w14:paraId="2DAFE5C2" w14:textId="77777777" w:rsidR="00C3569F" w:rsidRDefault="00C3569F" w:rsidP="00B7244E"/>
        </w:tc>
        <w:tc>
          <w:tcPr>
            <w:tcW w:w="3186" w:type="pct"/>
            <w:gridSpan w:val="2"/>
            <w:shd w:val="clear" w:color="auto" w:fill="000000" w:themeFill="text1"/>
          </w:tcPr>
          <w:p w14:paraId="500E0C4E" w14:textId="5AA98E02" w:rsidR="00C3569F" w:rsidRPr="001A531B" w:rsidRDefault="00C3569F" w:rsidP="00B7244E">
            <w:pPr>
              <w:pStyle w:val="company"/>
              <w:rPr>
                <w:szCs w:val="72"/>
              </w:rPr>
            </w:pPr>
          </w:p>
        </w:tc>
        <w:tc>
          <w:tcPr>
            <w:tcW w:w="1389" w:type="pct"/>
            <w:shd w:val="clear" w:color="auto" w:fill="000000" w:themeFill="text1"/>
          </w:tcPr>
          <w:p w14:paraId="45FAFB74" w14:textId="6A9FE6B8" w:rsidR="00C3569F" w:rsidRPr="00C3569F" w:rsidRDefault="00C3569F" w:rsidP="00B7244E">
            <w:pPr>
              <w:pStyle w:val="Email"/>
            </w:pPr>
          </w:p>
        </w:tc>
        <w:tc>
          <w:tcPr>
            <w:tcW w:w="416" w:type="pct"/>
            <w:vMerge/>
            <w:shd w:val="clear" w:color="auto" w:fill="000000" w:themeFill="text1"/>
          </w:tcPr>
          <w:p w14:paraId="488D794A" w14:textId="77777777" w:rsidR="00C3569F" w:rsidRDefault="00C3569F" w:rsidP="00B7244E"/>
        </w:tc>
      </w:tr>
    </w:tbl>
    <w:p w14:paraId="556FB99C" w14:textId="77777777" w:rsidR="00C3569F" w:rsidRDefault="00C3569F" w:rsidP="00B7244E"/>
    <w:p w14:paraId="3EBC7ED7" w14:textId="77777777" w:rsidR="007527B6" w:rsidRDefault="007527B6" w:rsidP="00B7244E"/>
    <w:p w14:paraId="14BCD763" w14:textId="241F54F2" w:rsidR="007527B6" w:rsidRDefault="007527B6" w:rsidP="00B7244E">
      <w:r>
        <w:t xml:space="preserve">Based on the data provided by </w:t>
      </w:r>
      <w:r w:rsidRPr="007527B6">
        <w:t xml:space="preserve">Power BI report </w:t>
      </w:r>
      <w:r>
        <w:t xml:space="preserve">the </w:t>
      </w:r>
      <w:r w:rsidRPr="007527B6">
        <w:t>answer</w:t>
      </w:r>
      <w:r>
        <w:t>s of the questions are</w:t>
      </w:r>
      <w:r w:rsidR="000648D9">
        <w:t xml:space="preserve"> enclose bellow</w:t>
      </w:r>
      <w:r>
        <w:t>:</w:t>
      </w:r>
    </w:p>
    <w:p w14:paraId="27B08680" w14:textId="77777777" w:rsidR="007527B6" w:rsidRDefault="007527B6" w:rsidP="00B7244E"/>
    <w:p w14:paraId="28B1301D" w14:textId="3FBCEFC0" w:rsidR="007527B6" w:rsidRDefault="000648D9" w:rsidP="000648D9">
      <w:pPr>
        <w:pStyle w:val="ListParagraph"/>
        <w:numPr>
          <w:ilvl w:val="0"/>
          <w:numId w:val="21"/>
        </w:numPr>
      </w:pPr>
      <w:r w:rsidRPr="000648D9">
        <w:t>How much money is currently spent per year on space heating?</w:t>
      </w:r>
    </w:p>
    <w:p w14:paraId="5A723AB3" w14:textId="44B54C18" w:rsidR="00C3569F" w:rsidRDefault="00C44EA3" w:rsidP="000648D9">
      <w:pPr>
        <w:ind w:firstLine="720"/>
      </w:pPr>
      <w:r>
        <w:t>M</w:t>
      </w:r>
      <w:r w:rsidRPr="00C44EA3">
        <w:t>oney currently spent per year on space heating</w:t>
      </w:r>
      <w:r>
        <w:t xml:space="preserve"> = $ 6,140</w:t>
      </w:r>
      <w:r w:rsidR="00173079">
        <w:t>.</w:t>
      </w:r>
    </w:p>
    <w:p w14:paraId="555D9C6D" w14:textId="77777777" w:rsidR="000648D9" w:rsidRDefault="000648D9" w:rsidP="000648D9">
      <w:pPr>
        <w:ind w:firstLine="720"/>
      </w:pPr>
    </w:p>
    <w:p w14:paraId="04A0B702" w14:textId="4B8CD3A1" w:rsidR="000648D9" w:rsidRDefault="000648D9" w:rsidP="000648D9">
      <w:pPr>
        <w:pStyle w:val="ListParagraph"/>
        <w:numPr>
          <w:ilvl w:val="0"/>
          <w:numId w:val="21"/>
        </w:numPr>
        <w:jc w:val="both"/>
      </w:pPr>
      <w:r w:rsidRPr="000648D9">
        <w:t>How much money could be saved per year if all 26 houses got new furnaces?</w:t>
      </w:r>
    </w:p>
    <w:p w14:paraId="1EF31618" w14:textId="4C6473A5" w:rsidR="00C44EA3" w:rsidRDefault="00C44EA3" w:rsidP="000648D9">
      <w:pPr>
        <w:ind w:firstLine="720"/>
      </w:pPr>
      <w:r>
        <w:t>M</w:t>
      </w:r>
      <w:r w:rsidRPr="00C44EA3">
        <w:t>oney saved per year if all 26 houses g</w:t>
      </w:r>
      <w:r>
        <w:t xml:space="preserve">et </w:t>
      </w:r>
      <w:r w:rsidRPr="00C44EA3">
        <w:t>new furnaces</w:t>
      </w:r>
      <w:r>
        <w:t xml:space="preserve"> = $ 3,010</w:t>
      </w:r>
      <w:r w:rsidR="00173079">
        <w:t>.</w:t>
      </w:r>
    </w:p>
    <w:p w14:paraId="4F4DC17B" w14:textId="77777777" w:rsidR="000648D9" w:rsidRDefault="000648D9" w:rsidP="000648D9">
      <w:pPr>
        <w:ind w:firstLine="720"/>
      </w:pPr>
    </w:p>
    <w:p w14:paraId="63CA3AD8" w14:textId="7A490D57" w:rsidR="000648D9" w:rsidRPr="000648D9" w:rsidRDefault="000648D9" w:rsidP="000648D9">
      <w:pPr>
        <w:pStyle w:val="ListParagraph"/>
        <w:numPr>
          <w:ilvl w:val="0"/>
          <w:numId w:val="21"/>
        </w:numPr>
        <w:rPr>
          <w:lang w:val="en-CA"/>
        </w:rPr>
      </w:pPr>
      <w:r w:rsidRPr="000648D9">
        <w:t>Which house currently uses the most energy?</w:t>
      </w:r>
    </w:p>
    <w:p w14:paraId="39D441F5" w14:textId="7A7D6EBB" w:rsidR="00C44EA3" w:rsidRDefault="00C44EA3" w:rsidP="000648D9">
      <w:pPr>
        <w:ind w:firstLine="720"/>
      </w:pPr>
      <w:r>
        <w:t>H</w:t>
      </w:r>
      <w:r w:rsidRPr="00C44EA3">
        <w:t xml:space="preserve">ouse </w:t>
      </w:r>
      <w:r>
        <w:t xml:space="preserve">number 16 is </w:t>
      </w:r>
      <w:r w:rsidRPr="00C44EA3">
        <w:t>currently us</w:t>
      </w:r>
      <w:r>
        <w:t>ing</w:t>
      </w:r>
      <w:r w:rsidRPr="00C44EA3">
        <w:t xml:space="preserve"> the most energy</w:t>
      </w:r>
      <w:r w:rsidR="00173079">
        <w:t>.</w:t>
      </w:r>
    </w:p>
    <w:p w14:paraId="0EDB972B" w14:textId="3A5434F5" w:rsidR="000648D9" w:rsidRDefault="000648D9" w:rsidP="000648D9">
      <w:pPr>
        <w:ind w:firstLine="720"/>
      </w:pPr>
    </w:p>
    <w:p w14:paraId="5385FDAF" w14:textId="0606729E" w:rsidR="000648D9" w:rsidRPr="000648D9" w:rsidRDefault="000648D9" w:rsidP="000648D9">
      <w:pPr>
        <w:pStyle w:val="ListParagraph"/>
        <w:numPr>
          <w:ilvl w:val="0"/>
          <w:numId w:val="21"/>
        </w:numPr>
        <w:rPr>
          <w:lang w:val="en-CA"/>
        </w:rPr>
      </w:pPr>
      <w:r w:rsidRPr="000648D9">
        <w:t>Which house currently uses the least energy?</w:t>
      </w:r>
    </w:p>
    <w:p w14:paraId="543AEB99" w14:textId="3FA88995" w:rsidR="00C44EA3" w:rsidRDefault="00C44EA3" w:rsidP="000648D9">
      <w:pPr>
        <w:ind w:firstLine="720"/>
      </w:pPr>
      <w:r>
        <w:t>H</w:t>
      </w:r>
      <w:r w:rsidRPr="00C44EA3">
        <w:t xml:space="preserve">ouse </w:t>
      </w:r>
      <w:r>
        <w:t xml:space="preserve">number </w:t>
      </w:r>
      <w:r w:rsidR="007527B6">
        <w:t>9</w:t>
      </w:r>
      <w:r>
        <w:t xml:space="preserve"> is </w:t>
      </w:r>
      <w:r w:rsidRPr="00C44EA3">
        <w:t>currently us</w:t>
      </w:r>
      <w:r>
        <w:t>ing</w:t>
      </w:r>
      <w:r w:rsidRPr="00C44EA3">
        <w:t xml:space="preserve"> the </w:t>
      </w:r>
      <w:r>
        <w:t>least</w:t>
      </w:r>
      <w:r w:rsidRPr="00C44EA3">
        <w:t xml:space="preserve"> energy</w:t>
      </w:r>
      <w:r w:rsidR="00173079">
        <w:t>.</w:t>
      </w:r>
    </w:p>
    <w:p w14:paraId="5B988C5C" w14:textId="33A28E0D" w:rsidR="000648D9" w:rsidRDefault="000648D9" w:rsidP="000648D9">
      <w:pPr>
        <w:ind w:firstLine="720"/>
      </w:pPr>
    </w:p>
    <w:p w14:paraId="284DAB1A" w14:textId="7365B7D8" w:rsidR="000648D9" w:rsidRPr="000648D9" w:rsidRDefault="000648D9" w:rsidP="000648D9">
      <w:pPr>
        <w:pStyle w:val="ListParagraph"/>
        <w:numPr>
          <w:ilvl w:val="0"/>
          <w:numId w:val="21"/>
        </w:numPr>
        <w:rPr>
          <w:lang w:val="en-CA"/>
        </w:rPr>
      </w:pPr>
      <w:r w:rsidRPr="000648D9">
        <w:t>Which 5 houses would save the most money if they installed new furnaces?</w:t>
      </w:r>
    </w:p>
    <w:p w14:paraId="372A833D" w14:textId="77777777" w:rsidR="00C70F1A" w:rsidRDefault="007527B6" w:rsidP="000648D9">
      <w:pPr>
        <w:ind w:left="720"/>
      </w:pPr>
      <w:r>
        <w:t>The 5 H</w:t>
      </w:r>
      <w:r w:rsidRPr="00C44EA3">
        <w:t>ouse</w:t>
      </w:r>
      <w:r>
        <w:t>s numbers that</w:t>
      </w:r>
      <w:r w:rsidRPr="00C44EA3">
        <w:t xml:space="preserve"> </w:t>
      </w:r>
      <w:r>
        <w:t xml:space="preserve">would </w:t>
      </w:r>
      <w:r w:rsidRPr="007527B6">
        <w:t>save the most money if they installed new furnaces</w:t>
      </w:r>
      <w:r>
        <w:t xml:space="preserve"> are 7, </w:t>
      </w:r>
    </w:p>
    <w:p w14:paraId="28317AF3" w14:textId="66326A72" w:rsidR="007527B6" w:rsidRDefault="007527B6" w:rsidP="00C70F1A">
      <w:pPr>
        <w:ind w:firstLine="720"/>
      </w:pPr>
      <w:r>
        <w:t>16, 15, 17, 6.</w:t>
      </w:r>
    </w:p>
    <w:p w14:paraId="2246BBAC" w14:textId="073E68BD" w:rsidR="00C70F1A" w:rsidRDefault="00C70F1A" w:rsidP="00C70F1A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45EEF8" wp14:editId="77280FB6">
            <wp:simplePos x="0" y="0"/>
            <wp:positionH relativeFrom="margin">
              <wp:posOffset>352425</wp:posOffset>
            </wp:positionH>
            <wp:positionV relativeFrom="paragraph">
              <wp:posOffset>170180</wp:posOffset>
            </wp:positionV>
            <wp:extent cx="6363421" cy="3971925"/>
            <wp:effectExtent l="0" t="0" r="0" b="0"/>
            <wp:wrapNone/>
            <wp:docPr id="2069790286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90286" name="Picture 1" descr="A graph of a bar graph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092" cy="3980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8B431" w14:textId="77777777" w:rsidR="00C70F1A" w:rsidRDefault="00C70F1A" w:rsidP="00C70F1A">
      <w:pPr>
        <w:ind w:firstLine="720"/>
      </w:pPr>
    </w:p>
    <w:p w14:paraId="14825CDE" w14:textId="0AF459FF" w:rsidR="00C70F1A" w:rsidRDefault="00C70F1A" w:rsidP="00C70F1A">
      <w:pPr>
        <w:ind w:firstLine="720"/>
      </w:pPr>
    </w:p>
    <w:p w14:paraId="4D6188B0" w14:textId="60571145" w:rsidR="00C70F1A" w:rsidRDefault="00C70F1A" w:rsidP="00C70F1A">
      <w:pPr>
        <w:ind w:firstLine="720"/>
      </w:pPr>
    </w:p>
    <w:p w14:paraId="07578FE6" w14:textId="77777777" w:rsidR="00C70F1A" w:rsidRDefault="00C70F1A" w:rsidP="00C70F1A">
      <w:pPr>
        <w:ind w:firstLine="720"/>
      </w:pPr>
    </w:p>
    <w:p w14:paraId="13CB3741" w14:textId="77777777" w:rsidR="00C70F1A" w:rsidRDefault="00C70F1A" w:rsidP="00C70F1A">
      <w:pPr>
        <w:ind w:firstLine="720"/>
      </w:pPr>
    </w:p>
    <w:p w14:paraId="651D5DE2" w14:textId="50C4D494" w:rsidR="00C70F1A" w:rsidRDefault="00C70F1A" w:rsidP="00C70F1A">
      <w:pPr>
        <w:ind w:firstLine="720"/>
      </w:pPr>
    </w:p>
    <w:p w14:paraId="62ADC552" w14:textId="77777777" w:rsidR="00C70F1A" w:rsidRDefault="00C70F1A" w:rsidP="00C70F1A">
      <w:pPr>
        <w:ind w:firstLine="720"/>
      </w:pPr>
    </w:p>
    <w:p w14:paraId="6F678A00" w14:textId="436847E2" w:rsidR="00C70F1A" w:rsidRDefault="00C70F1A" w:rsidP="00C70F1A">
      <w:pPr>
        <w:ind w:firstLine="720"/>
      </w:pPr>
    </w:p>
    <w:p w14:paraId="3B59FDE1" w14:textId="77777777" w:rsidR="00C70F1A" w:rsidRDefault="00C70F1A" w:rsidP="00C70F1A">
      <w:pPr>
        <w:ind w:firstLine="720"/>
      </w:pPr>
    </w:p>
    <w:p w14:paraId="32184506" w14:textId="77777777" w:rsidR="00C70F1A" w:rsidRDefault="00C70F1A" w:rsidP="00C70F1A">
      <w:pPr>
        <w:ind w:firstLine="720"/>
      </w:pPr>
    </w:p>
    <w:p w14:paraId="32AE53F5" w14:textId="2540D1C0" w:rsidR="00C70F1A" w:rsidRDefault="00C70F1A" w:rsidP="00C70F1A">
      <w:pPr>
        <w:ind w:firstLine="720"/>
      </w:pPr>
    </w:p>
    <w:p w14:paraId="41AC370A" w14:textId="77777777" w:rsidR="00C70F1A" w:rsidRDefault="00C70F1A" w:rsidP="00C70F1A">
      <w:pPr>
        <w:ind w:firstLine="720"/>
      </w:pPr>
    </w:p>
    <w:p w14:paraId="4D9FC02A" w14:textId="38E48245" w:rsidR="00C70F1A" w:rsidRDefault="00C70F1A" w:rsidP="00C70F1A">
      <w:pPr>
        <w:ind w:firstLine="720"/>
      </w:pPr>
    </w:p>
    <w:p w14:paraId="6C23BC94" w14:textId="77777777" w:rsidR="00C70F1A" w:rsidRDefault="00C70F1A" w:rsidP="00C70F1A">
      <w:pPr>
        <w:ind w:firstLine="720"/>
      </w:pPr>
    </w:p>
    <w:p w14:paraId="3BBBC546" w14:textId="2A13F0BF" w:rsidR="00C70F1A" w:rsidRDefault="00C70F1A" w:rsidP="00C70F1A">
      <w:pPr>
        <w:ind w:firstLine="720"/>
      </w:pPr>
    </w:p>
    <w:p w14:paraId="6C2C474C" w14:textId="77777777" w:rsidR="00C70F1A" w:rsidRDefault="00C70F1A" w:rsidP="00C70F1A">
      <w:pPr>
        <w:ind w:firstLine="720"/>
      </w:pPr>
    </w:p>
    <w:p w14:paraId="25008BE7" w14:textId="77777777" w:rsidR="00C70F1A" w:rsidRDefault="00C70F1A" w:rsidP="00C70F1A">
      <w:pPr>
        <w:ind w:firstLine="720"/>
      </w:pPr>
    </w:p>
    <w:p w14:paraId="2C1370B5" w14:textId="77777777" w:rsidR="00C70F1A" w:rsidRDefault="00C70F1A" w:rsidP="00C70F1A">
      <w:pPr>
        <w:ind w:firstLine="720"/>
      </w:pPr>
    </w:p>
    <w:p w14:paraId="6A9DD464" w14:textId="334B4E83" w:rsidR="00C70F1A" w:rsidRDefault="00C70F1A" w:rsidP="00C70F1A">
      <w:pPr>
        <w:ind w:firstLine="720"/>
      </w:pPr>
    </w:p>
    <w:p w14:paraId="014BD3C1" w14:textId="77777777" w:rsidR="00C70F1A" w:rsidRDefault="00C70F1A" w:rsidP="00C70F1A">
      <w:pPr>
        <w:ind w:firstLine="720"/>
      </w:pPr>
    </w:p>
    <w:p w14:paraId="15736647" w14:textId="1E248E61" w:rsidR="00C70F1A" w:rsidRDefault="00C70F1A" w:rsidP="00C70F1A">
      <w:pPr>
        <w:ind w:firstLine="720"/>
      </w:pPr>
    </w:p>
    <w:p w14:paraId="1027F9ED" w14:textId="77777777" w:rsidR="00C70F1A" w:rsidRDefault="00C70F1A" w:rsidP="00C70F1A">
      <w:pPr>
        <w:ind w:firstLine="720"/>
      </w:pPr>
    </w:p>
    <w:p w14:paraId="5F6A617C" w14:textId="77777777" w:rsidR="00C70F1A" w:rsidRDefault="00C70F1A" w:rsidP="00C70F1A">
      <w:pPr>
        <w:ind w:firstLine="720"/>
      </w:pPr>
    </w:p>
    <w:p w14:paraId="0AA6FEB0" w14:textId="77777777" w:rsidR="00C70F1A" w:rsidRDefault="00C70F1A" w:rsidP="00C70F1A">
      <w:pPr>
        <w:ind w:firstLine="720"/>
      </w:pPr>
    </w:p>
    <w:p w14:paraId="6BC18054" w14:textId="77777777" w:rsidR="00C70F1A" w:rsidRDefault="00C70F1A" w:rsidP="00C70F1A">
      <w:pPr>
        <w:ind w:firstLine="720"/>
      </w:pPr>
    </w:p>
    <w:p w14:paraId="31A4B687" w14:textId="77777777" w:rsidR="00C70F1A" w:rsidRDefault="00C70F1A" w:rsidP="00C70F1A">
      <w:pPr>
        <w:ind w:firstLine="720"/>
      </w:pPr>
    </w:p>
    <w:p w14:paraId="3A947F8A" w14:textId="77777777" w:rsidR="00C70F1A" w:rsidRDefault="00C70F1A" w:rsidP="00C70F1A">
      <w:pPr>
        <w:ind w:firstLine="720"/>
      </w:pPr>
    </w:p>
    <w:p w14:paraId="4E104ECE" w14:textId="2D583C5C" w:rsidR="00C70F1A" w:rsidRDefault="00C70F1A" w:rsidP="00C70F1A">
      <w:pPr>
        <w:ind w:firstLine="720"/>
      </w:pPr>
    </w:p>
    <w:p w14:paraId="003FB78E" w14:textId="727927D8" w:rsidR="00C70F1A" w:rsidRDefault="00C70F1A" w:rsidP="00C70F1A">
      <w:pPr>
        <w:ind w:firstLine="720"/>
      </w:pPr>
    </w:p>
    <w:p w14:paraId="20442FD5" w14:textId="3D54EAB6" w:rsidR="00C70F1A" w:rsidRDefault="00C70F1A" w:rsidP="00C70F1A">
      <w:pPr>
        <w:ind w:firstLine="720"/>
      </w:pPr>
    </w:p>
    <w:p w14:paraId="575DACDE" w14:textId="5095C7C2" w:rsidR="00C70F1A" w:rsidRDefault="00C70F1A" w:rsidP="00C70F1A">
      <w:pPr>
        <w:ind w:firstLine="720"/>
      </w:pPr>
    </w:p>
    <w:p w14:paraId="68FBF226" w14:textId="31CE0AB1" w:rsidR="00C70F1A" w:rsidRDefault="00C70F1A" w:rsidP="00C70F1A">
      <w:pPr>
        <w:ind w:firstLine="720"/>
      </w:pPr>
    </w:p>
    <w:p w14:paraId="30693C52" w14:textId="2D10599C" w:rsidR="00C70F1A" w:rsidRDefault="00C70F1A" w:rsidP="00C70F1A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C3DCA7" wp14:editId="1EE4D586">
            <wp:simplePos x="0" y="0"/>
            <wp:positionH relativeFrom="margin">
              <wp:posOffset>450215</wp:posOffset>
            </wp:positionH>
            <wp:positionV relativeFrom="paragraph">
              <wp:posOffset>-18415</wp:posOffset>
            </wp:positionV>
            <wp:extent cx="6265893" cy="3838575"/>
            <wp:effectExtent l="0" t="0" r="1905" b="0"/>
            <wp:wrapNone/>
            <wp:docPr id="37680409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04092" name="Picture 1" descr="A screenshot of a graph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893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7DF87" w14:textId="1BF4B89D" w:rsidR="00173079" w:rsidRDefault="00173079" w:rsidP="000648D9">
      <w:pPr>
        <w:ind w:left="720"/>
      </w:pPr>
    </w:p>
    <w:p w14:paraId="1A82E0F5" w14:textId="77777777" w:rsidR="00C70F1A" w:rsidRDefault="00C70F1A" w:rsidP="000648D9">
      <w:pPr>
        <w:ind w:left="720"/>
      </w:pPr>
    </w:p>
    <w:p w14:paraId="3CDFBFB9" w14:textId="77777777" w:rsidR="00C70F1A" w:rsidRDefault="00C70F1A" w:rsidP="000648D9">
      <w:pPr>
        <w:ind w:left="720"/>
      </w:pPr>
    </w:p>
    <w:p w14:paraId="7D1147B9" w14:textId="77777777" w:rsidR="00C70F1A" w:rsidRDefault="00C70F1A" w:rsidP="000648D9">
      <w:pPr>
        <w:ind w:left="720"/>
      </w:pPr>
    </w:p>
    <w:p w14:paraId="7211799D" w14:textId="77777777" w:rsidR="00C70F1A" w:rsidRDefault="00C70F1A" w:rsidP="000648D9">
      <w:pPr>
        <w:ind w:left="720"/>
      </w:pPr>
    </w:p>
    <w:p w14:paraId="1C6450AC" w14:textId="77777777" w:rsidR="00C70F1A" w:rsidRDefault="00C70F1A" w:rsidP="000648D9">
      <w:pPr>
        <w:ind w:left="720"/>
      </w:pPr>
    </w:p>
    <w:p w14:paraId="38B50B60" w14:textId="77777777" w:rsidR="00C70F1A" w:rsidRDefault="00C70F1A" w:rsidP="000648D9">
      <w:pPr>
        <w:ind w:left="720"/>
      </w:pPr>
    </w:p>
    <w:p w14:paraId="62061AFD" w14:textId="77777777" w:rsidR="00C70F1A" w:rsidRDefault="00C70F1A" w:rsidP="000648D9">
      <w:pPr>
        <w:ind w:left="720"/>
      </w:pPr>
    </w:p>
    <w:p w14:paraId="664ED87A" w14:textId="77777777" w:rsidR="00C70F1A" w:rsidRDefault="00C70F1A" w:rsidP="000648D9">
      <w:pPr>
        <w:ind w:left="720"/>
      </w:pPr>
    </w:p>
    <w:p w14:paraId="486BAA6F" w14:textId="77777777" w:rsidR="00C70F1A" w:rsidRDefault="00C70F1A" w:rsidP="000648D9">
      <w:pPr>
        <w:ind w:left="720"/>
      </w:pPr>
    </w:p>
    <w:p w14:paraId="04022585" w14:textId="77777777" w:rsidR="00C70F1A" w:rsidRDefault="00C70F1A" w:rsidP="000648D9">
      <w:pPr>
        <w:ind w:left="720"/>
      </w:pPr>
    </w:p>
    <w:p w14:paraId="24B4FE5E" w14:textId="77777777" w:rsidR="00C70F1A" w:rsidRDefault="00C70F1A" w:rsidP="000648D9">
      <w:pPr>
        <w:ind w:left="720"/>
      </w:pPr>
    </w:p>
    <w:p w14:paraId="64091FC2" w14:textId="77777777" w:rsidR="00C70F1A" w:rsidRDefault="00C70F1A" w:rsidP="000648D9">
      <w:pPr>
        <w:ind w:left="720"/>
      </w:pPr>
    </w:p>
    <w:p w14:paraId="1B98BA64" w14:textId="77777777" w:rsidR="00C70F1A" w:rsidRDefault="00C70F1A" w:rsidP="000648D9">
      <w:pPr>
        <w:ind w:left="720"/>
      </w:pPr>
    </w:p>
    <w:p w14:paraId="45E5A5AD" w14:textId="77777777" w:rsidR="00C70F1A" w:rsidRDefault="00C70F1A" w:rsidP="000648D9">
      <w:pPr>
        <w:ind w:left="720"/>
      </w:pPr>
    </w:p>
    <w:p w14:paraId="4030F313" w14:textId="77777777" w:rsidR="00C70F1A" w:rsidRDefault="00C70F1A" w:rsidP="000648D9">
      <w:pPr>
        <w:ind w:left="720"/>
      </w:pPr>
    </w:p>
    <w:p w14:paraId="1D2FA7E7" w14:textId="77777777" w:rsidR="00C70F1A" w:rsidRDefault="00C70F1A" w:rsidP="000648D9">
      <w:pPr>
        <w:ind w:left="720"/>
      </w:pPr>
    </w:p>
    <w:p w14:paraId="344F319F" w14:textId="77777777" w:rsidR="00C70F1A" w:rsidRDefault="00C70F1A" w:rsidP="000648D9">
      <w:pPr>
        <w:ind w:left="720"/>
      </w:pPr>
    </w:p>
    <w:p w14:paraId="0003C8B1" w14:textId="77777777" w:rsidR="00C70F1A" w:rsidRDefault="00C70F1A" w:rsidP="000648D9">
      <w:pPr>
        <w:ind w:left="720"/>
      </w:pPr>
    </w:p>
    <w:p w14:paraId="517795D8" w14:textId="5A37740C" w:rsidR="00C70F1A" w:rsidRDefault="00C70F1A" w:rsidP="000648D9">
      <w:pPr>
        <w:ind w:left="720"/>
      </w:pPr>
    </w:p>
    <w:p w14:paraId="0C9C97B6" w14:textId="1F466A39" w:rsidR="00173079" w:rsidRDefault="00173079" w:rsidP="000648D9">
      <w:pPr>
        <w:ind w:left="720"/>
      </w:pPr>
    </w:p>
    <w:p w14:paraId="2E5FD514" w14:textId="1FED2687" w:rsidR="00C70F1A" w:rsidRDefault="00C70F1A" w:rsidP="000648D9">
      <w:pPr>
        <w:ind w:left="720"/>
      </w:pPr>
    </w:p>
    <w:p w14:paraId="5DCFF7C1" w14:textId="583F86CA" w:rsidR="00C70F1A" w:rsidRDefault="002C20D5" w:rsidP="000648D9">
      <w:pPr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A53F97" wp14:editId="1648C610">
            <wp:simplePos x="0" y="0"/>
            <wp:positionH relativeFrom="page">
              <wp:posOffset>733424</wp:posOffset>
            </wp:positionH>
            <wp:positionV relativeFrom="paragraph">
              <wp:posOffset>113665</wp:posOffset>
            </wp:positionV>
            <wp:extent cx="6456149" cy="360997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356" cy="3616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66927" w14:textId="132F1435" w:rsidR="00C70F1A" w:rsidRDefault="00C70F1A" w:rsidP="000648D9">
      <w:pPr>
        <w:ind w:left="720"/>
      </w:pPr>
    </w:p>
    <w:p w14:paraId="6DACD9FC" w14:textId="77777777" w:rsidR="00C70F1A" w:rsidRDefault="00C70F1A" w:rsidP="000648D9">
      <w:pPr>
        <w:ind w:left="720"/>
      </w:pPr>
    </w:p>
    <w:p w14:paraId="25CE0B9E" w14:textId="77777777" w:rsidR="00C70F1A" w:rsidRDefault="00C70F1A" w:rsidP="000648D9">
      <w:pPr>
        <w:ind w:left="720"/>
      </w:pPr>
    </w:p>
    <w:p w14:paraId="64FD0752" w14:textId="77777777" w:rsidR="00C70F1A" w:rsidRDefault="00C70F1A" w:rsidP="000648D9">
      <w:pPr>
        <w:ind w:left="720"/>
      </w:pPr>
    </w:p>
    <w:p w14:paraId="621AE45C" w14:textId="38102FF6" w:rsidR="00C70F1A" w:rsidRDefault="00C70F1A" w:rsidP="000648D9">
      <w:pPr>
        <w:ind w:left="720"/>
      </w:pPr>
    </w:p>
    <w:p w14:paraId="67E81A2B" w14:textId="77777777" w:rsidR="00C70F1A" w:rsidRDefault="00C70F1A" w:rsidP="000648D9">
      <w:pPr>
        <w:ind w:left="720"/>
      </w:pPr>
    </w:p>
    <w:p w14:paraId="2AA1C521" w14:textId="77777777" w:rsidR="00C70F1A" w:rsidRDefault="00C70F1A" w:rsidP="000648D9">
      <w:pPr>
        <w:ind w:left="720"/>
      </w:pPr>
    </w:p>
    <w:p w14:paraId="7268DA2A" w14:textId="77777777" w:rsidR="00C70F1A" w:rsidRDefault="00C70F1A" w:rsidP="000648D9">
      <w:pPr>
        <w:ind w:left="720"/>
      </w:pPr>
    </w:p>
    <w:p w14:paraId="31F244C1" w14:textId="5DC7F0A4" w:rsidR="00C70F1A" w:rsidRDefault="00C70F1A" w:rsidP="000648D9">
      <w:pPr>
        <w:ind w:left="720"/>
      </w:pPr>
    </w:p>
    <w:p w14:paraId="7C1B7667" w14:textId="77777777" w:rsidR="00C70F1A" w:rsidRDefault="00C70F1A" w:rsidP="000648D9">
      <w:pPr>
        <w:ind w:left="720"/>
      </w:pPr>
    </w:p>
    <w:p w14:paraId="6FFC6EC8" w14:textId="19EDF0E7" w:rsidR="00C70F1A" w:rsidRDefault="00C70F1A" w:rsidP="000648D9">
      <w:pPr>
        <w:ind w:left="720"/>
      </w:pPr>
    </w:p>
    <w:p w14:paraId="36F3E064" w14:textId="77777777" w:rsidR="00C70F1A" w:rsidRDefault="00C70F1A" w:rsidP="000648D9">
      <w:pPr>
        <w:ind w:left="720"/>
      </w:pPr>
    </w:p>
    <w:p w14:paraId="672B08AA" w14:textId="77777777" w:rsidR="00C70F1A" w:rsidRDefault="00C70F1A" w:rsidP="000648D9">
      <w:pPr>
        <w:ind w:left="720"/>
      </w:pPr>
    </w:p>
    <w:p w14:paraId="66B706E1" w14:textId="2885F381" w:rsidR="00C70F1A" w:rsidRDefault="00C70F1A" w:rsidP="000648D9">
      <w:pPr>
        <w:ind w:left="720"/>
      </w:pPr>
    </w:p>
    <w:p w14:paraId="28B1A905" w14:textId="77777777" w:rsidR="00C70F1A" w:rsidRDefault="00C70F1A" w:rsidP="000648D9">
      <w:pPr>
        <w:ind w:left="720"/>
      </w:pPr>
    </w:p>
    <w:p w14:paraId="23FEB385" w14:textId="77777777" w:rsidR="00C70F1A" w:rsidRDefault="00C70F1A" w:rsidP="000648D9">
      <w:pPr>
        <w:ind w:left="720"/>
      </w:pPr>
    </w:p>
    <w:p w14:paraId="2D150B7B" w14:textId="382A4693" w:rsidR="00C70F1A" w:rsidRDefault="00C70F1A" w:rsidP="000648D9">
      <w:pPr>
        <w:ind w:left="720"/>
      </w:pPr>
    </w:p>
    <w:p w14:paraId="3D0F3A25" w14:textId="77777777" w:rsidR="00C70F1A" w:rsidRDefault="00C70F1A" w:rsidP="000648D9">
      <w:pPr>
        <w:ind w:left="720"/>
      </w:pPr>
    </w:p>
    <w:p w14:paraId="223A036E" w14:textId="77777777" w:rsidR="00C70F1A" w:rsidRDefault="00C70F1A" w:rsidP="000648D9">
      <w:pPr>
        <w:ind w:left="720"/>
      </w:pPr>
    </w:p>
    <w:p w14:paraId="3F7CCE6C" w14:textId="77777777" w:rsidR="00C70F1A" w:rsidRDefault="00C70F1A" w:rsidP="000648D9">
      <w:pPr>
        <w:ind w:left="720"/>
      </w:pPr>
    </w:p>
    <w:p w14:paraId="723C76A0" w14:textId="0A7C1A97" w:rsidR="00C70F1A" w:rsidRDefault="00C70F1A" w:rsidP="000648D9">
      <w:pPr>
        <w:ind w:left="720"/>
      </w:pPr>
    </w:p>
    <w:p w14:paraId="506680DA" w14:textId="77777777" w:rsidR="00C70F1A" w:rsidRDefault="00C70F1A" w:rsidP="000648D9">
      <w:pPr>
        <w:ind w:left="720"/>
      </w:pPr>
    </w:p>
    <w:p w14:paraId="0AB18C0A" w14:textId="77777777" w:rsidR="00C70F1A" w:rsidRDefault="00C70F1A" w:rsidP="000648D9">
      <w:pPr>
        <w:ind w:left="720"/>
      </w:pPr>
    </w:p>
    <w:p w14:paraId="7743E5B7" w14:textId="2CBF11E4" w:rsidR="00C70F1A" w:rsidRDefault="00C70F1A" w:rsidP="000648D9">
      <w:pPr>
        <w:ind w:left="720"/>
      </w:pPr>
    </w:p>
    <w:p w14:paraId="14755FFB" w14:textId="77777777" w:rsidR="00C70F1A" w:rsidRDefault="00C70F1A" w:rsidP="000648D9">
      <w:pPr>
        <w:ind w:left="720"/>
      </w:pPr>
    </w:p>
    <w:p w14:paraId="0FC55E79" w14:textId="77777777" w:rsidR="00C70F1A" w:rsidRDefault="00C70F1A" w:rsidP="000648D9">
      <w:pPr>
        <w:ind w:left="720"/>
      </w:pPr>
    </w:p>
    <w:p w14:paraId="45510BB8" w14:textId="2484A6AC" w:rsidR="00C70F1A" w:rsidRDefault="00C70F1A" w:rsidP="000648D9">
      <w:pPr>
        <w:ind w:left="720"/>
      </w:pPr>
    </w:p>
    <w:p w14:paraId="6D9F4143" w14:textId="554C81F6" w:rsidR="00C70F1A" w:rsidRDefault="00C70F1A" w:rsidP="000648D9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E87A27E" wp14:editId="009D97C2">
            <wp:simplePos x="0" y="0"/>
            <wp:positionH relativeFrom="page">
              <wp:posOffset>847725</wp:posOffset>
            </wp:positionH>
            <wp:positionV relativeFrom="paragraph">
              <wp:posOffset>-18415</wp:posOffset>
            </wp:positionV>
            <wp:extent cx="6576578" cy="3619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31" cy="3623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44A01" w14:textId="282D3C15" w:rsidR="00C70F1A" w:rsidRDefault="00C70F1A" w:rsidP="000648D9">
      <w:pPr>
        <w:ind w:left="720"/>
      </w:pPr>
    </w:p>
    <w:p w14:paraId="056CED31" w14:textId="77777777" w:rsidR="00C70F1A" w:rsidRDefault="00C70F1A" w:rsidP="000648D9">
      <w:pPr>
        <w:ind w:left="720"/>
      </w:pPr>
    </w:p>
    <w:p w14:paraId="6B864934" w14:textId="77777777" w:rsidR="00C70F1A" w:rsidRDefault="00C70F1A" w:rsidP="000648D9">
      <w:pPr>
        <w:ind w:left="720"/>
      </w:pPr>
    </w:p>
    <w:p w14:paraId="0DC70979" w14:textId="77777777" w:rsidR="00C70F1A" w:rsidRDefault="00C70F1A" w:rsidP="000648D9">
      <w:pPr>
        <w:ind w:left="720"/>
      </w:pPr>
    </w:p>
    <w:p w14:paraId="00BA9E71" w14:textId="73FB4497" w:rsidR="00C70F1A" w:rsidRDefault="00C70F1A" w:rsidP="000648D9">
      <w:pPr>
        <w:ind w:left="720"/>
      </w:pPr>
    </w:p>
    <w:p w14:paraId="17C94173" w14:textId="77777777" w:rsidR="00C70F1A" w:rsidRDefault="00C70F1A" w:rsidP="000648D9">
      <w:pPr>
        <w:ind w:left="720"/>
      </w:pPr>
    </w:p>
    <w:p w14:paraId="2910C899" w14:textId="77777777" w:rsidR="00C70F1A" w:rsidRDefault="00C70F1A" w:rsidP="000648D9">
      <w:pPr>
        <w:ind w:left="720"/>
      </w:pPr>
    </w:p>
    <w:p w14:paraId="2049062C" w14:textId="29953143" w:rsidR="00C70F1A" w:rsidRDefault="00C70F1A" w:rsidP="000648D9">
      <w:pPr>
        <w:ind w:left="720"/>
      </w:pPr>
    </w:p>
    <w:p w14:paraId="0D244D2A" w14:textId="77777777" w:rsidR="00C70F1A" w:rsidRDefault="00C70F1A" w:rsidP="000648D9">
      <w:pPr>
        <w:ind w:left="720"/>
      </w:pPr>
    </w:p>
    <w:p w14:paraId="557CD920" w14:textId="77777777" w:rsidR="00C70F1A" w:rsidRDefault="00C70F1A" w:rsidP="000648D9">
      <w:pPr>
        <w:ind w:left="720"/>
      </w:pPr>
    </w:p>
    <w:p w14:paraId="4326C30C" w14:textId="55BBC107" w:rsidR="00C70F1A" w:rsidRDefault="00C70F1A" w:rsidP="000648D9">
      <w:pPr>
        <w:ind w:left="720"/>
      </w:pPr>
    </w:p>
    <w:p w14:paraId="6F7C8A30" w14:textId="62B71681" w:rsidR="00C70F1A" w:rsidRDefault="00C70F1A" w:rsidP="000648D9">
      <w:pPr>
        <w:ind w:left="720"/>
      </w:pPr>
    </w:p>
    <w:p w14:paraId="14C13735" w14:textId="77777777" w:rsidR="00C70F1A" w:rsidRDefault="00C70F1A" w:rsidP="000648D9">
      <w:pPr>
        <w:ind w:left="720"/>
      </w:pPr>
    </w:p>
    <w:p w14:paraId="7E550353" w14:textId="77777777" w:rsidR="00C70F1A" w:rsidRDefault="00C70F1A" w:rsidP="000648D9">
      <w:pPr>
        <w:ind w:left="720"/>
      </w:pPr>
    </w:p>
    <w:p w14:paraId="68EED6D3" w14:textId="77777777" w:rsidR="00C70F1A" w:rsidRDefault="00C70F1A" w:rsidP="000648D9">
      <w:pPr>
        <w:ind w:left="720"/>
      </w:pPr>
    </w:p>
    <w:p w14:paraId="77479E2C" w14:textId="77777777" w:rsidR="00C70F1A" w:rsidRDefault="00C70F1A" w:rsidP="000648D9">
      <w:pPr>
        <w:ind w:left="720"/>
      </w:pPr>
    </w:p>
    <w:p w14:paraId="42896A6C" w14:textId="77777777" w:rsidR="00C70F1A" w:rsidRDefault="00C70F1A" w:rsidP="000648D9">
      <w:pPr>
        <w:ind w:left="720"/>
      </w:pPr>
    </w:p>
    <w:p w14:paraId="0CECB47F" w14:textId="7D1BB69A" w:rsidR="00C70F1A" w:rsidRDefault="00C70F1A" w:rsidP="000648D9">
      <w:pPr>
        <w:ind w:left="720"/>
      </w:pPr>
    </w:p>
    <w:p w14:paraId="646E5D5B" w14:textId="020179F9" w:rsidR="00C70F1A" w:rsidRDefault="00C70F1A" w:rsidP="000648D9">
      <w:pPr>
        <w:ind w:left="720"/>
      </w:pPr>
    </w:p>
    <w:p w14:paraId="1B105405" w14:textId="4B85F4A7" w:rsidR="00C70F1A" w:rsidRDefault="00C70F1A" w:rsidP="000648D9">
      <w:pPr>
        <w:ind w:left="720"/>
      </w:pPr>
    </w:p>
    <w:p w14:paraId="6CB11290" w14:textId="49EAD252" w:rsidR="00C70F1A" w:rsidRDefault="00C70F1A" w:rsidP="000648D9">
      <w:pPr>
        <w:ind w:left="720"/>
      </w:pPr>
    </w:p>
    <w:p w14:paraId="180ABEED" w14:textId="6460FF53" w:rsidR="00C70F1A" w:rsidRDefault="002C20D5" w:rsidP="000648D9">
      <w:pPr>
        <w:ind w:left="720"/>
      </w:pPr>
      <w:r>
        <w:rPr>
          <w:noProof/>
        </w:rPr>
        <w:drawing>
          <wp:inline distT="0" distB="0" distL="0" distR="0" wp14:anchorId="78300CFC" wp14:editId="0400F623">
            <wp:extent cx="6754176" cy="3800475"/>
            <wp:effectExtent l="0" t="0" r="8890" b="0"/>
            <wp:docPr id="111354656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46566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77568" cy="381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3F49" w14:textId="278633B3" w:rsidR="00C70F1A" w:rsidRDefault="00C70F1A" w:rsidP="000648D9">
      <w:pPr>
        <w:ind w:left="720"/>
      </w:pPr>
    </w:p>
    <w:p w14:paraId="661C6DE2" w14:textId="77777777" w:rsidR="00C70F1A" w:rsidRDefault="00C70F1A" w:rsidP="000648D9">
      <w:pPr>
        <w:ind w:left="720"/>
      </w:pPr>
    </w:p>
    <w:p w14:paraId="6AEC47DE" w14:textId="77777777" w:rsidR="00C70F1A" w:rsidRDefault="00C70F1A" w:rsidP="000648D9">
      <w:pPr>
        <w:ind w:left="720"/>
      </w:pPr>
    </w:p>
    <w:p w14:paraId="3619EEE9" w14:textId="2BF412FC" w:rsidR="00C70F1A" w:rsidRDefault="00C70F1A" w:rsidP="000648D9">
      <w:pPr>
        <w:ind w:left="720"/>
      </w:pPr>
    </w:p>
    <w:p w14:paraId="43CCCDBC" w14:textId="77777777" w:rsidR="00C70F1A" w:rsidRDefault="00C70F1A" w:rsidP="000648D9">
      <w:pPr>
        <w:ind w:left="720"/>
      </w:pPr>
    </w:p>
    <w:p w14:paraId="706995DA" w14:textId="49E53522" w:rsidR="00C70F1A" w:rsidRDefault="00C70F1A" w:rsidP="000648D9">
      <w:pPr>
        <w:ind w:left="720"/>
      </w:pPr>
    </w:p>
    <w:p w14:paraId="1F759F69" w14:textId="77777777" w:rsidR="00C70F1A" w:rsidRDefault="00C70F1A" w:rsidP="000648D9">
      <w:pPr>
        <w:ind w:left="720"/>
      </w:pPr>
    </w:p>
    <w:p w14:paraId="5CDCF3D0" w14:textId="3E784802" w:rsidR="00C70F1A" w:rsidRDefault="00C70F1A" w:rsidP="000648D9">
      <w:pPr>
        <w:ind w:left="720"/>
      </w:pPr>
    </w:p>
    <w:p w14:paraId="5B6BBE0D" w14:textId="7686A36C" w:rsidR="00C70F1A" w:rsidRDefault="00C70F1A" w:rsidP="000648D9">
      <w:pPr>
        <w:ind w:left="720"/>
      </w:pPr>
    </w:p>
    <w:p w14:paraId="37D96247" w14:textId="666F33E8" w:rsidR="00C70F1A" w:rsidRDefault="00C70F1A" w:rsidP="000648D9">
      <w:pPr>
        <w:ind w:left="720"/>
      </w:pPr>
    </w:p>
    <w:p w14:paraId="73ECEE51" w14:textId="42F7CE7A" w:rsidR="00173079" w:rsidRDefault="00173079" w:rsidP="000648D9">
      <w:pPr>
        <w:ind w:left="720"/>
      </w:pPr>
    </w:p>
    <w:p w14:paraId="0F3E97DE" w14:textId="247449ED" w:rsidR="00C70F1A" w:rsidRDefault="00C70F1A" w:rsidP="000648D9">
      <w:pPr>
        <w:ind w:left="720"/>
      </w:pPr>
    </w:p>
    <w:p w14:paraId="022A0DBF" w14:textId="75267B38" w:rsidR="00C70F1A" w:rsidRDefault="00C70F1A" w:rsidP="000648D9">
      <w:pPr>
        <w:ind w:left="720"/>
      </w:pPr>
    </w:p>
    <w:p w14:paraId="0F89517A" w14:textId="654A5AC1" w:rsidR="00C70F1A" w:rsidRDefault="002C20D5" w:rsidP="000648D9">
      <w:pPr>
        <w:ind w:left="720"/>
      </w:pPr>
      <w:r>
        <w:rPr>
          <w:noProof/>
        </w:rPr>
        <w:drawing>
          <wp:inline distT="0" distB="0" distL="0" distR="0" wp14:anchorId="70887FE4" wp14:editId="3381F903">
            <wp:extent cx="6620855" cy="3723005"/>
            <wp:effectExtent l="0" t="0" r="8890" b="0"/>
            <wp:docPr id="385444052" name="Picture 1" descr="A graph of different siz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44052" name="Picture 1" descr="A graph of different sizes and number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7755" cy="37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0573" w14:textId="1BA77DDA" w:rsidR="00C70F1A" w:rsidRDefault="00C70F1A" w:rsidP="000648D9">
      <w:pPr>
        <w:ind w:left="720"/>
      </w:pPr>
    </w:p>
    <w:p w14:paraId="5BF10185" w14:textId="0DB10839" w:rsidR="00C70F1A" w:rsidRDefault="00C70F1A" w:rsidP="000648D9">
      <w:pPr>
        <w:ind w:left="720"/>
      </w:pPr>
    </w:p>
    <w:p w14:paraId="31689848" w14:textId="77777777" w:rsidR="00C70F1A" w:rsidRDefault="00C70F1A" w:rsidP="000648D9">
      <w:pPr>
        <w:ind w:left="720"/>
      </w:pPr>
    </w:p>
    <w:p w14:paraId="5DE2D35F" w14:textId="77777777" w:rsidR="00C70F1A" w:rsidRDefault="00C70F1A" w:rsidP="000648D9">
      <w:pPr>
        <w:ind w:left="720"/>
      </w:pPr>
    </w:p>
    <w:p w14:paraId="14CBC395" w14:textId="77777777" w:rsidR="00C70F1A" w:rsidRDefault="00C70F1A" w:rsidP="000648D9">
      <w:pPr>
        <w:ind w:left="720"/>
      </w:pPr>
    </w:p>
    <w:p w14:paraId="6D082D61" w14:textId="77777777" w:rsidR="00C70F1A" w:rsidRDefault="00C70F1A" w:rsidP="000648D9">
      <w:pPr>
        <w:ind w:left="720"/>
      </w:pPr>
    </w:p>
    <w:p w14:paraId="3FBA5603" w14:textId="77777777" w:rsidR="00C70F1A" w:rsidRDefault="00C70F1A" w:rsidP="000648D9">
      <w:pPr>
        <w:ind w:left="720"/>
      </w:pPr>
    </w:p>
    <w:p w14:paraId="2B1EB4E5" w14:textId="77777777" w:rsidR="00C70F1A" w:rsidRDefault="00C70F1A" w:rsidP="000648D9">
      <w:pPr>
        <w:ind w:left="720"/>
      </w:pPr>
    </w:p>
    <w:p w14:paraId="4CF6BE90" w14:textId="77777777" w:rsidR="00C70F1A" w:rsidRDefault="00C70F1A" w:rsidP="000648D9">
      <w:pPr>
        <w:ind w:left="720"/>
      </w:pPr>
    </w:p>
    <w:p w14:paraId="6BB35BCE" w14:textId="77777777" w:rsidR="00C70F1A" w:rsidRDefault="00C70F1A" w:rsidP="000648D9">
      <w:pPr>
        <w:ind w:left="720"/>
      </w:pPr>
    </w:p>
    <w:p w14:paraId="59BE2289" w14:textId="77777777" w:rsidR="00C70F1A" w:rsidRDefault="00C70F1A" w:rsidP="000648D9">
      <w:pPr>
        <w:ind w:left="720"/>
      </w:pPr>
    </w:p>
    <w:p w14:paraId="223D511B" w14:textId="77777777" w:rsidR="00C70F1A" w:rsidRDefault="00C70F1A" w:rsidP="000648D9">
      <w:pPr>
        <w:ind w:left="720"/>
      </w:pPr>
    </w:p>
    <w:p w14:paraId="07C58127" w14:textId="77777777" w:rsidR="00C70F1A" w:rsidRDefault="00C70F1A" w:rsidP="000648D9">
      <w:pPr>
        <w:ind w:left="720"/>
      </w:pPr>
    </w:p>
    <w:p w14:paraId="5C7700BB" w14:textId="77777777" w:rsidR="00C70F1A" w:rsidRDefault="00C70F1A" w:rsidP="000648D9">
      <w:pPr>
        <w:ind w:left="720"/>
      </w:pPr>
    </w:p>
    <w:p w14:paraId="004CEC6E" w14:textId="77777777" w:rsidR="00C70F1A" w:rsidRDefault="00C70F1A" w:rsidP="000648D9">
      <w:pPr>
        <w:ind w:left="720"/>
      </w:pPr>
    </w:p>
    <w:p w14:paraId="65A62A19" w14:textId="77777777" w:rsidR="00C70F1A" w:rsidRDefault="00C70F1A" w:rsidP="000648D9">
      <w:pPr>
        <w:ind w:left="720"/>
      </w:pPr>
    </w:p>
    <w:p w14:paraId="3D3433E2" w14:textId="77777777" w:rsidR="00C70F1A" w:rsidRDefault="00C70F1A" w:rsidP="000648D9">
      <w:pPr>
        <w:ind w:left="720"/>
      </w:pPr>
    </w:p>
    <w:p w14:paraId="0FF92996" w14:textId="77777777" w:rsidR="00C70F1A" w:rsidRDefault="00C70F1A" w:rsidP="000648D9">
      <w:pPr>
        <w:ind w:left="720"/>
      </w:pPr>
    </w:p>
    <w:p w14:paraId="4664F08E" w14:textId="77777777" w:rsidR="00C70F1A" w:rsidRDefault="00C70F1A" w:rsidP="000648D9">
      <w:pPr>
        <w:ind w:left="720"/>
      </w:pPr>
    </w:p>
    <w:p w14:paraId="63FBBBB2" w14:textId="77777777" w:rsidR="00C70F1A" w:rsidRDefault="00C70F1A" w:rsidP="000648D9">
      <w:pPr>
        <w:ind w:left="720"/>
      </w:pPr>
    </w:p>
    <w:p w14:paraId="38678141" w14:textId="77777777" w:rsidR="00C70F1A" w:rsidRDefault="00C70F1A" w:rsidP="000648D9">
      <w:pPr>
        <w:ind w:left="720"/>
      </w:pPr>
    </w:p>
    <w:p w14:paraId="40580B24" w14:textId="77777777" w:rsidR="00C70F1A" w:rsidRDefault="00C70F1A" w:rsidP="000648D9">
      <w:pPr>
        <w:ind w:left="720"/>
      </w:pPr>
    </w:p>
    <w:p w14:paraId="5D2AD5BC" w14:textId="77777777" w:rsidR="00C70F1A" w:rsidRDefault="00C70F1A" w:rsidP="000648D9">
      <w:pPr>
        <w:ind w:left="720"/>
      </w:pPr>
    </w:p>
    <w:p w14:paraId="42552CA3" w14:textId="77777777" w:rsidR="00C70F1A" w:rsidRPr="00C44EA3" w:rsidRDefault="00C70F1A" w:rsidP="000648D9">
      <w:pPr>
        <w:ind w:left="720"/>
      </w:pPr>
      <w:bookmarkStart w:id="0" w:name="_GoBack"/>
      <w:bookmarkEnd w:id="0"/>
    </w:p>
    <w:sectPr w:rsidR="00C70F1A" w:rsidRPr="00C44EA3" w:rsidSect="002A5BA5">
      <w:headerReference w:type="even" r:id="rId18"/>
      <w:headerReference w:type="default" r:id="rId19"/>
      <w:footerReference w:type="default" r:id="rId20"/>
      <w:pgSz w:w="12240" w:h="15840" w:code="1"/>
      <w:pgMar w:top="720" w:right="720" w:bottom="720" w:left="720" w:header="28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125F2" w14:textId="77777777" w:rsidR="000A4C63" w:rsidRDefault="000A4C63" w:rsidP="00B7244E">
      <w:r>
        <w:separator/>
      </w:r>
    </w:p>
  </w:endnote>
  <w:endnote w:type="continuationSeparator" w:id="0">
    <w:p w14:paraId="5ABDA9C5" w14:textId="77777777" w:rsidR="000A4C63" w:rsidRDefault="000A4C63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AD2941" w14:paraId="3BF0C1BF" w14:textId="77777777" w:rsidTr="002A5BA5">
      <w:trPr>
        <w:trHeight w:val="628"/>
      </w:trPr>
      <w:tc>
        <w:tcPr>
          <w:tcW w:w="2697" w:type="dxa"/>
          <w:shd w:val="clear" w:color="auto" w:fill="FFFFFF" w:themeFill="background1"/>
          <w:vAlign w:val="center"/>
        </w:tcPr>
        <w:p w14:paraId="75B9DA83" w14:textId="39DBFA83" w:rsidR="00AD2941" w:rsidRPr="00E77D6F" w:rsidRDefault="00AD2941" w:rsidP="00B7244E">
          <w:pPr>
            <w:pStyle w:val="Footer"/>
          </w:pPr>
        </w:p>
      </w:tc>
      <w:tc>
        <w:tcPr>
          <w:tcW w:w="6293" w:type="dxa"/>
          <w:shd w:val="clear" w:color="auto" w:fill="FFFFFF" w:themeFill="background1"/>
        </w:tcPr>
        <w:p w14:paraId="7600CA6C" w14:textId="77777777" w:rsidR="00AD2941" w:rsidRPr="00F705BA" w:rsidRDefault="00AD2941" w:rsidP="00B7244E">
          <w:pPr>
            <w:pStyle w:val="Header"/>
          </w:pPr>
        </w:p>
      </w:tc>
      <w:tc>
        <w:tcPr>
          <w:tcW w:w="180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</w:rPr>
          </w:sdtEndPr>
          <w:sdtContent>
            <w:p w14:paraId="176294BD" w14:textId="77777777" w:rsidR="00AD2941" w:rsidRPr="00F705BA" w:rsidRDefault="00AD2941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 w:rsidR="001F3540"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1E4580E0" w14:textId="77777777" w:rsidR="00AD2941" w:rsidRDefault="00AD2941" w:rsidP="00B72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43948" w14:textId="77777777" w:rsidR="000A4C63" w:rsidRDefault="000A4C63" w:rsidP="00B7244E">
      <w:r>
        <w:separator/>
      </w:r>
    </w:p>
  </w:footnote>
  <w:footnote w:type="continuationSeparator" w:id="0">
    <w:p w14:paraId="37EC1A1E" w14:textId="77777777" w:rsidR="000A4C63" w:rsidRDefault="000A4C63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5457943" w14:textId="77777777" w:rsidR="0032399A" w:rsidRDefault="0032399A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49EEFB" w14:textId="77777777" w:rsidR="0032399A" w:rsidRDefault="0032399A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3662D" w14:textId="77777777" w:rsidR="0032399A" w:rsidRDefault="0032399A" w:rsidP="00B7244E">
    <w:pPr>
      <w:pStyle w:val="Header"/>
      <w:rPr>
        <w:rStyle w:val="PageNumber"/>
      </w:rPr>
    </w:pPr>
  </w:p>
  <w:p w14:paraId="6AF39480" w14:textId="77777777" w:rsidR="0032399A" w:rsidRDefault="0032399A" w:rsidP="00B72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262E1"/>
    <w:multiLevelType w:val="hybridMultilevel"/>
    <w:tmpl w:val="4E9AB7E4"/>
    <w:lvl w:ilvl="0" w:tplc="20688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0F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42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58A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E6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76A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83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2C1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CD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1621637"/>
    <w:multiLevelType w:val="hybridMultilevel"/>
    <w:tmpl w:val="CF6AA5C2"/>
    <w:lvl w:ilvl="0" w:tplc="A7BA1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0A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A8E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643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7C5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E3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40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C7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8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1F22879"/>
    <w:multiLevelType w:val="hybridMultilevel"/>
    <w:tmpl w:val="35BCDD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634F9"/>
    <w:multiLevelType w:val="hybridMultilevel"/>
    <w:tmpl w:val="F90AB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45EA7"/>
    <w:multiLevelType w:val="hybridMultilevel"/>
    <w:tmpl w:val="FDA2CBA0"/>
    <w:lvl w:ilvl="0" w:tplc="3EC20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0E1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CE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2C8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E2B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3CA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0D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AF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EAA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2"/>
  </w:num>
  <w:num w:numId="4">
    <w:abstractNumId w:val="15"/>
  </w:num>
  <w:num w:numId="5">
    <w:abstractNumId w:val="10"/>
  </w:num>
  <w:num w:numId="6">
    <w:abstractNumId w:val="16"/>
  </w:num>
  <w:num w:numId="7">
    <w:abstractNumId w:val="18"/>
  </w:num>
  <w:num w:numId="8">
    <w:abstractNumId w:val="21"/>
  </w:num>
  <w:num w:numId="9">
    <w:abstractNumId w:val="23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19"/>
  </w:num>
  <w:num w:numId="21">
    <w:abstractNumId w:val="14"/>
  </w:num>
  <w:num w:numId="22">
    <w:abstractNumId w:val="20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17"/>
    <w:rsid w:val="00000EF7"/>
    <w:rsid w:val="00005EAD"/>
    <w:rsid w:val="00017F7A"/>
    <w:rsid w:val="00020E6F"/>
    <w:rsid w:val="00021216"/>
    <w:rsid w:val="00022EDB"/>
    <w:rsid w:val="000300EF"/>
    <w:rsid w:val="0004136F"/>
    <w:rsid w:val="00044129"/>
    <w:rsid w:val="00047A4E"/>
    <w:rsid w:val="00056B1A"/>
    <w:rsid w:val="000648D9"/>
    <w:rsid w:val="00071CB3"/>
    <w:rsid w:val="00072C42"/>
    <w:rsid w:val="00073FC1"/>
    <w:rsid w:val="000749AA"/>
    <w:rsid w:val="000817EE"/>
    <w:rsid w:val="00084501"/>
    <w:rsid w:val="00090800"/>
    <w:rsid w:val="00092BF7"/>
    <w:rsid w:val="00097B3E"/>
    <w:rsid w:val="000A4C63"/>
    <w:rsid w:val="000B53FE"/>
    <w:rsid w:val="000C02E5"/>
    <w:rsid w:val="000C0C84"/>
    <w:rsid w:val="000C19DD"/>
    <w:rsid w:val="000C2126"/>
    <w:rsid w:val="000D7FD4"/>
    <w:rsid w:val="000E2ADE"/>
    <w:rsid w:val="000E4DDA"/>
    <w:rsid w:val="000E5C71"/>
    <w:rsid w:val="000F426F"/>
    <w:rsid w:val="000F4644"/>
    <w:rsid w:val="00104128"/>
    <w:rsid w:val="001132E1"/>
    <w:rsid w:val="00116422"/>
    <w:rsid w:val="00125DF8"/>
    <w:rsid w:val="001320AC"/>
    <w:rsid w:val="00134BC2"/>
    <w:rsid w:val="00136B70"/>
    <w:rsid w:val="00140206"/>
    <w:rsid w:val="0015019A"/>
    <w:rsid w:val="00153581"/>
    <w:rsid w:val="00157746"/>
    <w:rsid w:val="00166C17"/>
    <w:rsid w:val="00173079"/>
    <w:rsid w:val="0018213C"/>
    <w:rsid w:val="001840CD"/>
    <w:rsid w:val="001A26FE"/>
    <w:rsid w:val="001A531B"/>
    <w:rsid w:val="001A6F00"/>
    <w:rsid w:val="001B28D2"/>
    <w:rsid w:val="001D13FE"/>
    <w:rsid w:val="001D1DC4"/>
    <w:rsid w:val="001D2EC5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25E3D"/>
    <w:rsid w:val="00233294"/>
    <w:rsid w:val="002340F4"/>
    <w:rsid w:val="00236C25"/>
    <w:rsid w:val="0024481F"/>
    <w:rsid w:val="00251DD0"/>
    <w:rsid w:val="00256297"/>
    <w:rsid w:val="00261F11"/>
    <w:rsid w:val="002624F0"/>
    <w:rsid w:val="002664EF"/>
    <w:rsid w:val="00266A61"/>
    <w:rsid w:val="00296B35"/>
    <w:rsid w:val="0029769D"/>
    <w:rsid w:val="00297847"/>
    <w:rsid w:val="00297E4C"/>
    <w:rsid w:val="002A0168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20D5"/>
    <w:rsid w:val="002C3D62"/>
    <w:rsid w:val="002D3E61"/>
    <w:rsid w:val="002D49C5"/>
    <w:rsid w:val="002E0DDD"/>
    <w:rsid w:val="002E2756"/>
    <w:rsid w:val="002E5244"/>
    <w:rsid w:val="002E5502"/>
    <w:rsid w:val="002E70EC"/>
    <w:rsid w:val="002F16CE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47D1"/>
    <w:rsid w:val="0036302B"/>
    <w:rsid w:val="0037272C"/>
    <w:rsid w:val="0037798D"/>
    <w:rsid w:val="00384F04"/>
    <w:rsid w:val="00387373"/>
    <w:rsid w:val="00390F1C"/>
    <w:rsid w:val="00391728"/>
    <w:rsid w:val="00391CAE"/>
    <w:rsid w:val="00392774"/>
    <w:rsid w:val="00394FEC"/>
    <w:rsid w:val="003A10AF"/>
    <w:rsid w:val="003A21CA"/>
    <w:rsid w:val="003C7515"/>
    <w:rsid w:val="003D127B"/>
    <w:rsid w:val="003D181F"/>
    <w:rsid w:val="003D5CD3"/>
    <w:rsid w:val="003D630C"/>
    <w:rsid w:val="003F6A04"/>
    <w:rsid w:val="00400A5D"/>
    <w:rsid w:val="00412447"/>
    <w:rsid w:val="00415473"/>
    <w:rsid w:val="00415D62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4CA7"/>
    <w:rsid w:val="004A090E"/>
    <w:rsid w:val="004A0DED"/>
    <w:rsid w:val="004A6442"/>
    <w:rsid w:val="004C2B9F"/>
    <w:rsid w:val="004C5908"/>
    <w:rsid w:val="004E0C50"/>
    <w:rsid w:val="004E31F6"/>
    <w:rsid w:val="004E57A1"/>
    <w:rsid w:val="004E5C7F"/>
    <w:rsid w:val="004F6E1B"/>
    <w:rsid w:val="005107DC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3844"/>
    <w:rsid w:val="005B7521"/>
    <w:rsid w:val="005C6FD3"/>
    <w:rsid w:val="005D4761"/>
    <w:rsid w:val="005E2308"/>
    <w:rsid w:val="005E4BDF"/>
    <w:rsid w:val="006004AC"/>
    <w:rsid w:val="00603833"/>
    <w:rsid w:val="00606470"/>
    <w:rsid w:val="006068D2"/>
    <w:rsid w:val="00620D24"/>
    <w:rsid w:val="00626E2F"/>
    <w:rsid w:val="006314D5"/>
    <w:rsid w:val="0063313B"/>
    <w:rsid w:val="00654B90"/>
    <w:rsid w:val="006560DA"/>
    <w:rsid w:val="0066367C"/>
    <w:rsid w:val="0067284F"/>
    <w:rsid w:val="006A4ABE"/>
    <w:rsid w:val="006A692A"/>
    <w:rsid w:val="006A7F36"/>
    <w:rsid w:val="006C0101"/>
    <w:rsid w:val="006C60E6"/>
    <w:rsid w:val="006D1A41"/>
    <w:rsid w:val="006D33C2"/>
    <w:rsid w:val="006D5AB1"/>
    <w:rsid w:val="006E0CA6"/>
    <w:rsid w:val="006E5382"/>
    <w:rsid w:val="0070225B"/>
    <w:rsid w:val="00703E20"/>
    <w:rsid w:val="0070604C"/>
    <w:rsid w:val="007161C2"/>
    <w:rsid w:val="007527B6"/>
    <w:rsid w:val="00752F43"/>
    <w:rsid w:val="00757285"/>
    <w:rsid w:val="00763721"/>
    <w:rsid w:val="007661DA"/>
    <w:rsid w:val="007667FC"/>
    <w:rsid w:val="00766E44"/>
    <w:rsid w:val="007735A6"/>
    <w:rsid w:val="00780D61"/>
    <w:rsid w:val="007835FA"/>
    <w:rsid w:val="00791D0F"/>
    <w:rsid w:val="007B3515"/>
    <w:rsid w:val="007B5ECB"/>
    <w:rsid w:val="007B684A"/>
    <w:rsid w:val="007B744F"/>
    <w:rsid w:val="007C4FC6"/>
    <w:rsid w:val="007C5C45"/>
    <w:rsid w:val="007D74A0"/>
    <w:rsid w:val="007E4AF1"/>
    <w:rsid w:val="007E6D49"/>
    <w:rsid w:val="008154B0"/>
    <w:rsid w:val="0081777C"/>
    <w:rsid w:val="0083037D"/>
    <w:rsid w:val="0083384A"/>
    <w:rsid w:val="0085479B"/>
    <w:rsid w:val="00854D35"/>
    <w:rsid w:val="00857809"/>
    <w:rsid w:val="00860169"/>
    <w:rsid w:val="00876D14"/>
    <w:rsid w:val="00876F85"/>
    <w:rsid w:val="00877027"/>
    <w:rsid w:val="008776FD"/>
    <w:rsid w:val="008817F5"/>
    <w:rsid w:val="008873D4"/>
    <w:rsid w:val="008924A2"/>
    <w:rsid w:val="008A64AA"/>
    <w:rsid w:val="008A6DCC"/>
    <w:rsid w:val="008A7A8F"/>
    <w:rsid w:val="008B4763"/>
    <w:rsid w:val="008C3364"/>
    <w:rsid w:val="008D1BFA"/>
    <w:rsid w:val="008D2B3A"/>
    <w:rsid w:val="008E2877"/>
    <w:rsid w:val="008E5A83"/>
    <w:rsid w:val="008F327A"/>
    <w:rsid w:val="008F33EF"/>
    <w:rsid w:val="008F4379"/>
    <w:rsid w:val="008F670A"/>
    <w:rsid w:val="00912C9F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2443"/>
    <w:rsid w:val="009649D7"/>
    <w:rsid w:val="009777E6"/>
    <w:rsid w:val="00983EFD"/>
    <w:rsid w:val="009857E2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23938"/>
    <w:rsid w:val="00A3043D"/>
    <w:rsid w:val="00A33F33"/>
    <w:rsid w:val="00A440DD"/>
    <w:rsid w:val="00A47528"/>
    <w:rsid w:val="00A532E3"/>
    <w:rsid w:val="00A73560"/>
    <w:rsid w:val="00A73B3A"/>
    <w:rsid w:val="00A76489"/>
    <w:rsid w:val="00A81B82"/>
    <w:rsid w:val="00AB3D02"/>
    <w:rsid w:val="00AB6D54"/>
    <w:rsid w:val="00AC2EEA"/>
    <w:rsid w:val="00AC3669"/>
    <w:rsid w:val="00AD180B"/>
    <w:rsid w:val="00AD2941"/>
    <w:rsid w:val="00AD30DE"/>
    <w:rsid w:val="00AE1192"/>
    <w:rsid w:val="00AF34FB"/>
    <w:rsid w:val="00AF4F54"/>
    <w:rsid w:val="00B01188"/>
    <w:rsid w:val="00B02977"/>
    <w:rsid w:val="00B105C6"/>
    <w:rsid w:val="00B10745"/>
    <w:rsid w:val="00B17333"/>
    <w:rsid w:val="00B22851"/>
    <w:rsid w:val="00B24756"/>
    <w:rsid w:val="00B25B2E"/>
    <w:rsid w:val="00B33538"/>
    <w:rsid w:val="00B41603"/>
    <w:rsid w:val="00B419EE"/>
    <w:rsid w:val="00B42BC4"/>
    <w:rsid w:val="00B43828"/>
    <w:rsid w:val="00B449EC"/>
    <w:rsid w:val="00B61049"/>
    <w:rsid w:val="00B65F7E"/>
    <w:rsid w:val="00B66903"/>
    <w:rsid w:val="00B714FD"/>
    <w:rsid w:val="00B71579"/>
    <w:rsid w:val="00B7244E"/>
    <w:rsid w:val="00B75049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C2CF3"/>
    <w:rsid w:val="00BC42D4"/>
    <w:rsid w:val="00BC758D"/>
    <w:rsid w:val="00BE266E"/>
    <w:rsid w:val="00BE4726"/>
    <w:rsid w:val="00BE4B45"/>
    <w:rsid w:val="00BE7006"/>
    <w:rsid w:val="00BE752F"/>
    <w:rsid w:val="00BF3944"/>
    <w:rsid w:val="00C02434"/>
    <w:rsid w:val="00C06F7E"/>
    <w:rsid w:val="00C147A6"/>
    <w:rsid w:val="00C20B82"/>
    <w:rsid w:val="00C23F12"/>
    <w:rsid w:val="00C26908"/>
    <w:rsid w:val="00C3127F"/>
    <w:rsid w:val="00C35687"/>
    <w:rsid w:val="00C3569F"/>
    <w:rsid w:val="00C36920"/>
    <w:rsid w:val="00C44EA3"/>
    <w:rsid w:val="00C474EB"/>
    <w:rsid w:val="00C52023"/>
    <w:rsid w:val="00C569DE"/>
    <w:rsid w:val="00C704D3"/>
    <w:rsid w:val="00C70F1A"/>
    <w:rsid w:val="00C725A9"/>
    <w:rsid w:val="00C74E0C"/>
    <w:rsid w:val="00C8305B"/>
    <w:rsid w:val="00C94AFE"/>
    <w:rsid w:val="00C96BA1"/>
    <w:rsid w:val="00CA418F"/>
    <w:rsid w:val="00CB3140"/>
    <w:rsid w:val="00CB72F0"/>
    <w:rsid w:val="00CD318F"/>
    <w:rsid w:val="00CD60EB"/>
    <w:rsid w:val="00CD7991"/>
    <w:rsid w:val="00CE071F"/>
    <w:rsid w:val="00CE1C22"/>
    <w:rsid w:val="00CE36C3"/>
    <w:rsid w:val="00CF15AF"/>
    <w:rsid w:val="00CF6BB5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F9C"/>
    <w:rsid w:val="00D95CD2"/>
    <w:rsid w:val="00DA48DE"/>
    <w:rsid w:val="00DA530F"/>
    <w:rsid w:val="00DA60D5"/>
    <w:rsid w:val="00DB07D0"/>
    <w:rsid w:val="00DB5F96"/>
    <w:rsid w:val="00DC034F"/>
    <w:rsid w:val="00DC280E"/>
    <w:rsid w:val="00DC3E6D"/>
    <w:rsid w:val="00DC40C2"/>
    <w:rsid w:val="00DD1CFC"/>
    <w:rsid w:val="00DE11D2"/>
    <w:rsid w:val="00DF709B"/>
    <w:rsid w:val="00E01022"/>
    <w:rsid w:val="00E0510F"/>
    <w:rsid w:val="00E07AE3"/>
    <w:rsid w:val="00E12350"/>
    <w:rsid w:val="00E17304"/>
    <w:rsid w:val="00E2224E"/>
    <w:rsid w:val="00E23988"/>
    <w:rsid w:val="00E31DF0"/>
    <w:rsid w:val="00E360CC"/>
    <w:rsid w:val="00E45B19"/>
    <w:rsid w:val="00E51622"/>
    <w:rsid w:val="00E55818"/>
    <w:rsid w:val="00E56B99"/>
    <w:rsid w:val="00E575A3"/>
    <w:rsid w:val="00E6750C"/>
    <w:rsid w:val="00E744BD"/>
    <w:rsid w:val="00E77D6F"/>
    <w:rsid w:val="00E8689A"/>
    <w:rsid w:val="00EA15C4"/>
    <w:rsid w:val="00EA1BBC"/>
    <w:rsid w:val="00EB17CF"/>
    <w:rsid w:val="00EB20FC"/>
    <w:rsid w:val="00EB61D9"/>
    <w:rsid w:val="00EC3B2F"/>
    <w:rsid w:val="00ED561B"/>
    <w:rsid w:val="00ED5A5C"/>
    <w:rsid w:val="00EE15F7"/>
    <w:rsid w:val="00EE6114"/>
    <w:rsid w:val="00EE65FF"/>
    <w:rsid w:val="00EF4C41"/>
    <w:rsid w:val="00EF6690"/>
    <w:rsid w:val="00F00FF2"/>
    <w:rsid w:val="00F028BF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38DC"/>
    <w:rsid w:val="00F4715A"/>
    <w:rsid w:val="00F60CE4"/>
    <w:rsid w:val="00F616A6"/>
    <w:rsid w:val="00F6267B"/>
    <w:rsid w:val="00F705BA"/>
    <w:rsid w:val="00F710B6"/>
    <w:rsid w:val="00F72251"/>
    <w:rsid w:val="00F74F95"/>
    <w:rsid w:val="00F821F2"/>
    <w:rsid w:val="00F82E92"/>
    <w:rsid w:val="00F831BE"/>
    <w:rsid w:val="00F85A46"/>
    <w:rsid w:val="00F86C35"/>
    <w:rsid w:val="00F92B2C"/>
    <w:rsid w:val="00FA2EE6"/>
    <w:rsid w:val="00FA5BC1"/>
    <w:rsid w:val="00FB2B94"/>
    <w:rsid w:val="00FC0A7D"/>
    <w:rsid w:val="00FC37E2"/>
    <w:rsid w:val="00FC398F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585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rsid w:val="002A5BA5"/>
    <w:rPr>
      <w:szCs w:val="28"/>
    </w:rPr>
  </w:style>
  <w:style w:type="paragraph" w:styleId="Heading1">
    <w:name w:val="heading 1"/>
    <w:basedOn w:val="Normal"/>
    <w:next w:val="Normal"/>
    <w:link w:val="Heading1Char"/>
    <w:qFormat/>
    <w:rsid w:val="00B7244E"/>
    <w:pPr>
      <w:spacing w:before="240" w:after="120"/>
      <w:outlineLvl w:val="0"/>
    </w:pPr>
    <w:rPr>
      <w:rFonts w:asciiTheme="majorHAnsi" w:hAnsiTheme="majorHAnsi"/>
      <w:b/>
      <w:cap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1728"/>
    <w:pPr>
      <w:spacing w:before="60"/>
      <w:outlineLvl w:val="1"/>
    </w:pPr>
    <w:rPr>
      <w:b/>
      <w:color w:val="000000" w:themeColor="tex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D318F"/>
    <w:pPr>
      <w:spacing w:after="120"/>
      <w:outlineLvl w:val="2"/>
    </w:pPr>
    <w:rPr>
      <w:caps/>
      <w:sz w:val="32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spacing w:after="240"/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B7244E"/>
    <w:rPr>
      <w:rFonts w:asciiTheme="majorHAnsi" w:hAnsiTheme="majorHAnsi"/>
      <w:b/>
      <w: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91728"/>
    <w:rPr>
      <w:b/>
      <w:color w:val="000000" w:themeColor="text1"/>
      <w:sz w:val="28"/>
      <w:szCs w:val="36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CD318F"/>
    <w:rPr>
      <w:caps/>
      <w:color w:val="FFFFFF" w:themeColor="background1"/>
      <w:sz w:val="32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/>
      <w:caps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NormalWhite">
    <w:name w:val="Normal White"/>
    <w:basedOn w:val="Normal"/>
    <w:uiPriority w:val="6"/>
    <w:qFormat/>
    <w:rsid w:val="00B7244E"/>
    <w:pPr>
      <w:spacing w:after="240"/>
    </w:pPr>
    <w:rPr>
      <w:color w:val="FFFFFF" w:themeColor="background1"/>
    </w:r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2706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1973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7483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tianPC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FFEB79-3BB3-4CA4-92B7-DA7577378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</Template>
  <TotalTime>0</TotalTime>
  <Pages>5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2024-07-11T15:35:00Z</dcterms:created>
  <dcterms:modified xsi:type="dcterms:W3CDTF">2024-07-15T15:46:00Z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724e6ac5-0e84-491c-8838-b11844917f54_Enabled">
    <vt:lpwstr>true</vt:lpwstr>
  </property>
  <property fmtid="{D5CDD505-2E9C-101B-9397-08002B2CF9AE}" pid="4" name="MSIP_Label_724e6ac5-0e84-491c-8838-b11844917f54_SetDate">
    <vt:lpwstr>2024-07-06T02:15:27Z</vt:lpwstr>
  </property>
  <property fmtid="{D5CDD505-2E9C-101B-9397-08002B2CF9AE}" pid="5" name="MSIP_Label_724e6ac5-0e84-491c-8838-b11844917f54_Method">
    <vt:lpwstr>Standard</vt:lpwstr>
  </property>
  <property fmtid="{D5CDD505-2E9C-101B-9397-08002B2CF9AE}" pid="6" name="MSIP_Label_724e6ac5-0e84-491c-8838-b11844917f54_Name">
    <vt:lpwstr>Protected</vt:lpwstr>
  </property>
  <property fmtid="{D5CDD505-2E9C-101B-9397-08002B2CF9AE}" pid="7" name="MSIP_Label_724e6ac5-0e84-491c-8838-b11844917f54_SiteId">
    <vt:lpwstr>2ba011f1-f50a-44f3-a200-db3ea74e29b7</vt:lpwstr>
  </property>
  <property fmtid="{D5CDD505-2E9C-101B-9397-08002B2CF9AE}" pid="8" name="MSIP_Label_724e6ac5-0e84-491c-8838-b11844917f54_ActionId">
    <vt:lpwstr>8d617d0b-e653-40cb-8a3e-9aabbf1a8b58</vt:lpwstr>
  </property>
  <property fmtid="{D5CDD505-2E9C-101B-9397-08002B2CF9AE}" pid="9" name="MSIP_Label_724e6ac5-0e84-491c-8838-b11844917f54_ContentBits">
    <vt:lpwstr>0</vt:lpwstr>
  </property>
</Properties>
</file>